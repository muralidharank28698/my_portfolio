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9EA8A" w14:textId="30AD21FE" w:rsidR="009E3986" w:rsidRDefault="009E3986">
      <w:r>
        <w:rPr>
          <w:noProof/>
        </w:rPr>
        <mc:AlternateContent>
          <mc:Choice Requires="wps">
            <w:drawing>
              <wp:anchor distT="0" distB="0" distL="114300" distR="114300" simplePos="0" relativeHeight="251659264" behindDoc="0" locked="0" layoutInCell="1" allowOverlap="1" wp14:anchorId="3F4553B7" wp14:editId="20F08D39">
                <wp:simplePos x="0" y="0"/>
                <wp:positionH relativeFrom="page">
                  <wp:align>left</wp:align>
                </wp:positionH>
                <wp:positionV relativeFrom="paragraph">
                  <wp:posOffset>-640031</wp:posOffset>
                </wp:positionV>
                <wp:extent cx="7936523" cy="1594338"/>
                <wp:effectExtent l="0" t="0" r="26670" b="25400"/>
                <wp:wrapNone/>
                <wp:docPr id="799043367" name="Rectangle 3"/>
                <wp:cNvGraphicFramePr/>
                <a:graphic xmlns:a="http://schemas.openxmlformats.org/drawingml/2006/main">
                  <a:graphicData uri="http://schemas.microsoft.com/office/word/2010/wordprocessingShape">
                    <wps:wsp>
                      <wps:cNvSpPr/>
                      <wps:spPr>
                        <a:xfrm>
                          <a:off x="0" y="0"/>
                          <a:ext cx="7936523" cy="1594338"/>
                        </a:xfrm>
                        <a:prstGeom prst="rect">
                          <a:avLst/>
                        </a:prstGeom>
                        <a:solidFill>
                          <a:schemeClr val="accent1">
                            <a:lumMod val="50000"/>
                          </a:schemeClr>
                        </a:solidFill>
                        <a:ln>
                          <a:solidFill>
                            <a:schemeClr val="bg1"/>
                          </a:solidFill>
                        </a:ln>
                        <a:effectLst>
                          <a:softEdge rad="0"/>
                        </a:effectLst>
                      </wps:spPr>
                      <wps:style>
                        <a:lnRef idx="2">
                          <a:schemeClr val="accent1">
                            <a:shade val="15000"/>
                          </a:schemeClr>
                        </a:lnRef>
                        <a:fillRef idx="1">
                          <a:schemeClr val="accent1"/>
                        </a:fillRef>
                        <a:effectRef idx="0">
                          <a:schemeClr val="accent1"/>
                        </a:effectRef>
                        <a:fontRef idx="minor">
                          <a:schemeClr val="lt1"/>
                        </a:fontRef>
                      </wps:style>
                      <wps:txbx>
                        <w:txbxContent>
                          <w:p w14:paraId="27E90B6F" w14:textId="77777777" w:rsidR="00226996" w:rsidRDefault="00226996" w:rsidP="00226996">
                            <w:pPr>
                              <w:spacing w:after="0"/>
                              <w:jc w:val="center"/>
                              <w:rPr>
                                <w:color w:val="83CCD8" w:themeColor="accent1" w:themeTint="99"/>
                                <w:sz w:val="56"/>
                                <w:szCs w:val="56"/>
                              </w:rPr>
                            </w:pPr>
                          </w:p>
                          <w:p w14:paraId="79B306FF" w14:textId="4CA31853" w:rsidR="009E3986" w:rsidRPr="00226996" w:rsidRDefault="009E3986" w:rsidP="00226996">
                            <w:pPr>
                              <w:spacing w:after="0"/>
                              <w:jc w:val="center"/>
                              <w:rPr>
                                <w:color w:val="83CCD8" w:themeColor="accent1" w:themeTint="99"/>
                                <w:sz w:val="56"/>
                                <w:szCs w:val="56"/>
                              </w:rPr>
                            </w:pPr>
                            <w:r w:rsidRPr="00226996">
                              <w:rPr>
                                <w:color w:val="83CCD8" w:themeColor="accent1" w:themeTint="99"/>
                                <w:sz w:val="56"/>
                                <w:szCs w:val="56"/>
                              </w:rPr>
                              <w:t>Muralidharan K</w:t>
                            </w:r>
                          </w:p>
                          <w:p w14:paraId="1856802A" w14:textId="115EB9CB" w:rsidR="00A02BC7" w:rsidRPr="00226996" w:rsidRDefault="00A02BC7" w:rsidP="00226996">
                            <w:pPr>
                              <w:pStyle w:val="Contact"/>
                              <w:spacing w:after="0"/>
                              <w:jc w:val="center"/>
                              <w:rPr>
                                <w:color w:val="FFFFFF" w:themeColor="background1"/>
                                <w:szCs w:val="20"/>
                              </w:rPr>
                            </w:pPr>
                            <w:r w:rsidRPr="00226996">
                              <w:rPr>
                                <w:color w:val="FFFFFF" w:themeColor="background1"/>
                                <w:szCs w:val="20"/>
                              </w:rPr>
                              <w:t xml:space="preserve">8098633412 | muralidharank28698@gmail.com | </w:t>
                            </w:r>
                            <w:hyperlink r:id="rId11" w:history="1">
                              <w:r w:rsidR="00226996" w:rsidRPr="00226996">
                                <w:rPr>
                                  <w:rStyle w:val="Hyperlink"/>
                                  <w:color w:val="39A5B7" w:themeColor="accent1"/>
                                  <w:szCs w:val="20"/>
                                  <w14:textFill>
                                    <w14:solidFill>
                                      <w14:schemeClr w14:val="accent1">
                                        <w14:lumMod w14:val="75000"/>
                                        <w14:lumMod w14:val="40000"/>
                                        <w14:lumOff w14:val="60000"/>
                                      </w14:schemeClr>
                                    </w14:solidFill>
                                  </w14:textFill>
                                </w:rPr>
                                <w:t>https://www.linkedin.com/in/muralidharank280698/</w:t>
                              </w:r>
                            </w:hyperlink>
                          </w:p>
                          <w:p w14:paraId="539A050F" w14:textId="77777777" w:rsidR="00A02BC7" w:rsidRPr="00A02BC7" w:rsidRDefault="00A02BC7" w:rsidP="00A02BC7">
                            <w:pPr>
                              <w:jc w:val="both"/>
                              <w:rPr>
                                <w:color w:val="39A5B7" w:themeColor="accent1"/>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553B7" id="Rectangle 3" o:spid="_x0000_s1026" style="position:absolute;margin-left:0;margin-top:-50.4pt;width:624.9pt;height:125.5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" fillcolor="#1c515a [1604]" strokecolor="white [3212]" strokeweight="1pt">
                <v:textbox>
                  <w:txbxContent>
                    <w:p w14:paraId="27E90B6F" w14:textId="77777777" w:rsidR="00226996" w:rsidRDefault="00226996" w:rsidP="00226996">
                      <w:pPr>
                        <w:spacing w:after="0"/>
                        <w:jc w:val="center"/>
                        <w:rPr>
                          <w:color w:val="83CCD8" w:themeColor="accent1" w:themeTint="99"/>
                          <w:sz w:val="56"/>
                          <w:szCs w:val="56"/>
                        </w:rPr>
                      </w:pPr>
                    </w:p>
                    <w:p w14:paraId="79B306FF" w14:textId="4CA31853" w:rsidR="009E3986" w:rsidRPr="00226996" w:rsidRDefault="009E3986" w:rsidP="00226996">
                      <w:pPr>
                        <w:spacing w:after="0"/>
                        <w:jc w:val="center"/>
                        <w:rPr>
                          <w:color w:val="83CCD8" w:themeColor="accent1" w:themeTint="99"/>
                          <w:sz w:val="56"/>
                          <w:szCs w:val="56"/>
                        </w:rPr>
                      </w:pPr>
                      <w:r w:rsidRPr="00226996">
                        <w:rPr>
                          <w:color w:val="83CCD8" w:themeColor="accent1" w:themeTint="99"/>
                          <w:sz w:val="56"/>
                          <w:szCs w:val="56"/>
                        </w:rPr>
                        <w:t>Muralidharan K</w:t>
                      </w:r>
                    </w:p>
                    <w:p w14:paraId="1856802A" w14:textId="115EB9CB" w:rsidR="00A02BC7" w:rsidRPr="00226996" w:rsidRDefault="00A02BC7" w:rsidP="00226996">
                      <w:pPr>
                        <w:pStyle w:val="Contact"/>
                        <w:spacing w:after="0"/>
                        <w:jc w:val="center"/>
                        <w:rPr>
                          <w:color w:val="FFFFFF" w:themeColor="background1"/>
                          <w:szCs w:val="20"/>
                        </w:rPr>
                      </w:pPr>
                      <w:r w:rsidRPr="00226996">
                        <w:rPr>
                          <w:color w:val="FFFFFF" w:themeColor="background1"/>
                          <w:szCs w:val="20"/>
                        </w:rPr>
                        <w:t xml:space="preserve">8098633412 | muralidharank28698@gmail.com | </w:t>
                      </w:r>
                      <w:hyperlink r:id="rId12" w:history="1">
                        <w:r w:rsidR="00226996" w:rsidRPr="00226996">
                          <w:rPr>
                            <w:rStyle w:val="Hyperlink"/>
                            <w:color w:val="39A5B7" w:themeColor="accent1"/>
                            <w:szCs w:val="20"/>
                            <w14:textFill>
                              <w14:solidFill>
                                <w14:schemeClr w14:val="accent1">
                                  <w14:lumMod w14:val="75000"/>
                                  <w14:lumMod w14:val="40000"/>
                                  <w14:lumOff w14:val="60000"/>
                                </w14:schemeClr>
                              </w14:solidFill>
                            </w14:textFill>
                          </w:rPr>
                          <w:t>https://www.linkedin.com/in/muralidharank280698/</w:t>
                        </w:r>
                      </w:hyperlink>
                    </w:p>
                    <w:p w14:paraId="539A050F" w14:textId="77777777" w:rsidR="00A02BC7" w:rsidRPr="00A02BC7" w:rsidRDefault="00A02BC7" w:rsidP="00A02BC7">
                      <w:pPr>
                        <w:jc w:val="both"/>
                        <w:rPr>
                          <w:color w:val="39A5B7" w:themeColor="accent1"/>
                          <w:sz w:val="72"/>
                          <w:szCs w:val="72"/>
                        </w:rPr>
                      </w:pPr>
                    </w:p>
                  </w:txbxContent>
                </v:textbox>
                <w10:wrap anchorx="page"/>
              </v:rect>
            </w:pict>
          </mc:Fallback>
        </mc:AlternateContent>
      </w:r>
    </w:p>
    <w:p w14:paraId="127BAD73" w14:textId="2704F762" w:rsidR="009E3986" w:rsidRDefault="009E3986"/>
    <w:p w14:paraId="44AF2189" w14:textId="1E9F9988" w:rsidR="009E3986" w:rsidRDefault="009E3986"/>
    <w:p w14:paraId="3FCAF7E6" w14:textId="5DAAE904" w:rsidR="009E3986" w:rsidRDefault="009E3986"/>
    <w:p w14:paraId="1EF938DA" w14:textId="70664F23" w:rsidR="006270A9" w:rsidRDefault="006F113E" w:rsidP="00141A4C">
      <w:pPr>
        <w:pStyle w:val="Heading1"/>
      </w:pPr>
      <w:r w:rsidRPr="006F113E">
        <w:t>Objective</w:t>
      </w:r>
    </w:p>
    <w:p w14:paraId="5A06C654" w14:textId="60313682" w:rsidR="006270A9" w:rsidRDefault="005C2045" w:rsidP="00D43BDD">
      <w:pPr>
        <w:jc w:val="both"/>
      </w:pPr>
      <w:r w:rsidRPr="005C2045">
        <w:t>Adaptable IT professional with over 1</w:t>
      </w:r>
      <w:r>
        <w:t>+</w:t>
      </w:r>
      <w:r w:rsidRPr="005C2045">
        <w:t xml:space="preserve"> year of experience excelling in Front-End technologies. Demonstrated versatility in transitioning between roles and swiftly adapting to diverse software technologies. Proficient in a wide array of software technologies and committed to continuous learning and development. Seeking a dynamic role to leverage my expertise in front-end development while contributing to the exploration and mastery of various software technologies</w:t>
      </w:r>
      <w:r w:rsidR="006F113E" w:rsidRPr="006F113E">
        <w:t>.</w:t>
      </w:r>
    </w:p>
    <w:p w14:paraId="6CE22342" w14:textId="0057C0DB" w:rsidR="006F113E" w:rsidRDefault="00000000" w:rsidP="006F113E">
      <w:pPr>
        <w:pStyle w:val="Heading1"/>
        <w:tabs>
          <w:tab w:val="left" w:pos="3195"/>
        </w:tabs>
      </w:pPr>
      <w:sdt>
        <w:sdtPr>
          <w:alias w:val="Skills &amp; Abilities:"/>
          <w:tag w:val="Skills &amp; Abilities:"/>
          <w:id w:val="2062350634"/>
          <w:placeholder>
            <w:docPart w:val="9F6B6D04B0284E0C8A7B713113C8382B"/>
          </w:placeholder>
          <w:temporary/>
          <w:showingPlcHdr/>
          <w15:appearance w15:val="hidden"/>
        </w:sdtPr>
        <w:sdtContent>
          <w:r w:rsidR="006F113E">
            <w:t>Skills &amp; Abilities</w:t>
          </w:r>
        </w:sdtContent>
      </w:sdt>
      <w:r w:rsidR="006F113E">
        <w:tab/>
      </w:r>
    </w:p>
    <w:p w14:paraId="0DF8C544" w14:textId="50C5990A" w:rsidR="004E1226" w:rsidRPr="004E1226" w:rsidRDefault="004E1226" w:rsidP="006A35FD">
      <w:pPr>
        <w:pStyle w:val="ListParagraph"/>
        <w:numPr>
          <w:ilvl w:val="0"/>
          <w:numId w:val="31"/>
        </w:numPr>
        <w:spacing w:line="276" w:lineRule="auto"/>
        <w:jc w:val="both"/>
      </w:pPr>
      <w:r w:rsidRPr="004E1226">
        <w:rPr>
          <w:b/>
          <w:bCs/>
        </w:rPr>
        <w:t>Language</w:t>
      </w:r>
      <w:r>
        <w:t>: c</w:t>
      </w:r>
    </w:p>
    <w:p w14:paraId="1E666CA7" w14:textId="2EB26C7D" w:rsidR="006F113E" w:rsidRPr="006F113E" w:rsidRDefault="006F113E" w:rsidP="006A35FD">
      <w:pPr>
        <w:pStyle w:val="ListParagraph"/>
        <w:numPr>
          <w:ilvl w:val="0"/>
          <w:numId w:val="31"/>
        </w:numPr>
        <w:spacing w:line="276" w:lineRule="auto"/>
        <w:jc w:val="both"/>
      </w:pPr>
      <w:r w:rsidRPr="00226996">
        <w:rPr>
          <w:b/>
          <w:bCs/>
        </w:rPr>
        <w:t>Front-end Technologies</w:t>
      </w:r>
      <w:r w:rsidRPr="006F113E">
        <w:t>: HTML5, CSS3, JavaScript (ES6+), TypeScript</w:t>
      </w:r>
    </w:p>
    <w:p w14:paraId="5A630A4C" w14:textId="2D9205A4" w:rsidR="006F113E" w:rsidRPr="006F113E" w:rsidRDefault="006F113E" w:rsidP="006A35FD">
      <w:pPr>
        <w:pStyle w:val="ListParagraph"/>
        <w:numPr>
          <w:ilvl w:val="0"/>
          <w:numId w:val="31"/>
        </w:numPr>
        <w:spacing w:line="276" w:lineRule="auto"/>
        <w:jc w:val="both"/>
      </w:pPr>
      <w:r w:rsidRPr="00226996">
        <w:rPr>
          <w:b/>
          <w:bCs/>
        </w:rPr>
        <w:t xml:space="preserve">UI </w:t>
      </w:r>
      <w:r w:rsidR="00226996" w:rsidRPr="00226996">
        <w:rPr>
          <w:b/>
          <w:bCs/>
        </w:rPr>
        <w:t>Developments</w:t>
      </w:r>
      <w:r w:rsidRPr="006F113E">
        <w:t>: React.js</w:t>
      </w:r>
      <w:r w:rsidR="008350F6">
        <w:t>, React Native Intermediate</w:t>
      </w:r>
    </w:p>
    <w:p w14:paraId="1BD96584" w14:textId="55EF2551" w:rsidR="006F113E" w:rsidRDefault="006F113E" w:rsidP="006A35FD">
      <w:pPr>
        <w:pStyle w:val="ListParagraph"/>
        <w:numPr>
          <w:ilvl w:val="0"/>
          <w:numId w:val="31"/>
        </w:numPr>
        <w:spacing w:line="276" w:lineRule="auto"/>
        <w:jc w:val="both"/>
      </w:pPr>
      <w:r w:rsidRPr="00226996">
        <w:rPr>
          <w:b/>
          <w:bCs/>
        </w:rPr>
        <w:t>Responsive Web Design</w:t>
      </w:r>
      <w:r w:rsidRPr="006F113E">
        <w:t>: Media Queries, Flexbox, CSS Grid</w:t>
      </w:r>
    </w:p>
    <w:p w14:paraId="44F38263" w14:textId="423BD251" w:rsidR="008350F6" w:rsidRDefault="008350F6" w:rsidP="006A35FD">
      <w:pPr>
        <w:pStyle w:val="ListParagraph"/>
        <w:numPr>
          <w:ilvl w:val="0"/>
          <w:numId w:val="31"/>
        </w:numPr>
        <w:spacing w:line="276" w:lineRule="auto"/>
        <w:jc w:val="both"/>
      </w:pPr>
      <w:r>
        <w:rPr>
          <w:b/>
          <w:bCs/>
        </w:rPr>
        <w:t>React Component Library</w:t>
      </w:r>
      <w:r w:rsidRPr="008350F6">
        <w:t>:</w:t>
      </w:r>
      <w:r>
        <w:t xml:space="preserve"> Material UI</w:t>
      </w:r>
    </w:p>
    <w:p w14:paraId="4A71FC83" w14:textId="7E5CF199" w:rsidR="008350F6" w:rsidRPr="006F113E" w:rsidRDefault="008350F6" w:rsidP="006A35FD">
      <w:pPr>
        <w:pStyle w:val="ListParagraph"/>
        <w:numPr>
          <w:ilvl w:val="0"/>
          <w:numId w:val="31"/>
        </w:numPr>
        <w:spacing w:line="276" w:lineRule="auto"/>
        <w:jc w:val="both"/>
      </w:pPr>
      <w:r>
        <w:rPr>
          <w:b/>
          <w:bCs/>
        </w:rPr>
        <w:t>State Management</w:t>
      </w:r>
      <w:r w:rsidRPr="008350F6">
        <w:t>:</w:t>
      </w:r>
      <w:r>
        <w:t xml:space="preserve"> Redux, Redux Toolkit</w:t>
      </w:r>
    </w:p>
    <w:p w14:paraId="7E1838DD" w14:textId="77777777" w:rsidR="006F113E" w:rsidRPr="006F113E" w:rsidRDefault="006F113E" w:rsidP="006A35FD">
      <w:pPr>
        <w:pStyle w:val="ListParagraph"/>
        <w:numPr>
          <w:ilvl w:val="0"/>
          <w:numId w:val="31"/>
        </w:numPr>
        <w:spacing w:line="276" w:lineRule="auto"/>
        <w:jc w:val="both"/>
      </w:pPr>
      <w:r w:rsidRPr="008350F6">
        <w:rPr>
          <w:b/>
          <w:bCs/>
        </w:rPr>
        <w:t>Version Control</w:t>
      </w:r>
      <w:r w:rsidRPr="006F113E">
        <w:t>: Git, GitHub</w:t>
      </w:r>
    </w:p>
    <w:p w14:paraId="7D574F16" w14:textId="4EAD69A0" w:rsidR="006F113E" w:rsidRPr="006F113E" w:rsidRDefault="006F113E" w:rsidP="006A35FD">
      <w:pPr>
        <w:pStyle w:val="ListParagraph"/>
        <w:numPr>
          <w:ilvl w:val="0"/>
          <w:numId w:val="31"/>
        </w:numPr>
        <w:spacing w:line="276" w:lineRule="auto"/>
        <w:jc w:val="both"/>
      </w:pPr>
      <w:r w:rsidRPr="008350F6">
        <w:rPr>
          <w:b/>
          <w:bCs/>
        </w:rPr>
        <w:t>Package Managers</w:t>
      </w:r>
      <w:r w:rsidRPr="006F113E">
        <w:t xml:space="preserve">: </w:t>
      </w:r>
      <w:proofErr w:type="spellStart"/>
      <w:r w:rsidRPr="006F113E">
        <w:t>npm</w:t>
      </w:r>
      <w:proofErr w:type="spellEnd"/>
      <w:r w:rsidRPr="006F113E">
        <w:t>, Yarn</w:t>
      </w:r>
    </w:p>
    <w:p w14:paraId="0D9924C1" w14:textId="08356521" w:rsidR="006F113E" w:rsidRPr="006F113E" w:rsidRDefault="006F113E" w:rsidP="006A35FD">
      <w:pPr>
        <w:pStyle w:val="ListParagraph"/>
        <w:numPr>
          <w:ilvl w:val="0"/>
          <w:numId w:val="31"/>
        </w:numPr>
        <w:spacing w:line="276" w:lineRule="auto"/>
        <w:jc w:val="both"/>
      </w:pPr>
      <w:r w:rsidRPr="008350F6">
        <w:rPr>
          <w:b/>
          <w:bCs/>
        </w:rPr>
        <w:t>UI Testing</w:t>
      </w:r>
      <w:r w:rsidRPr="006F113E">
        <w:t>: Jest</w:t>
      </w:r>
    </w:p>
    <w:p w14:paraId="07EA53BE" w14:textId="43A2C3DA" w:rsidR="006F113E" w:rsidRPr="006F113E" w:rsidRDefault="006F113E" w:rsidP="006A35FD">
      <w:pPr>
        <w:pStyle w:val="ListParagraph"/>
        <w:numPr>
          <w:ilvl w:val="0"/>
          <w:numId w:val="31"/>
        </w:numPr>
        <w:spacing w:line="276" w:lineRule="auto"/>
        <w:jc w:val="both"/>
      </w:pPr>
      <w:r w:rsidRPr="008350F6">
        <w:rPr>
          <w:b/>
          <w:bCs/>
        </w:rPr>
        <w:t>Soft Skills</w:t>
      </w:r>
      <w:r w:rsidRPr="006F113E">
        <w:t>: Communication</w:t>
      </w:r>
      <w:r w:rsidR="008350F6">
        <w:t xml:space="preserve">, </w:t>
      </w:r>
      <w:r w:rsidR="006A35FD">
        <w:t xml:space="preserve">analytical thinking, </w:t>
      </w:r>
      <w:r w:rsidRPr="006F113E">
        <w:t>Collaboration</w:t>
      </w:r>
    </w:p>
    <w:p w14:paraId="08E759A8" w14:textId="63AAAB14" w:rsidR="008A415C" w:rsidRDefault="008A415C" w:rsidP="008A415C">
      <w:pPr>
        <w:pStyle w:val="Heading1"/>
      </w:pPr>
      <w:r>
        <w:t>Experience</w:t>
      </w:r>
    </w:p>
    <w:p w14:paraId="6F8FBC94" w14:textId="77777777" w:rsidR="008A415C" w:rsidRDefault="008A415C" w:rsidP="008A415C">
      <w:pPr>
        <w:pStyle w:val="ListBullet"/>
        <w:numPr>
          <w:ilvl w:val="0"/>
          <w:numId w:val="32"/>
        </w:numPr>
        <w:jc w:val="both"/>
      </w:pPr>
      <w:r>
        <w:t>Developed and maintained websites for clients across various industries, focusing on user-centered design.</w:t>
      </w:r>
    </w:p>
    <w:p w14:paraId="78427193" w14:textId="77777777" w:rsidR="008A415C" w:rsidRDefault="008A415C" w:rsidP="008A415C">
      <w:pPr>
        <w:pStyle w:val="ListBullet"/>
        <w:numPr>
          <w:ilvl w:val="0"/>
          <w:numId w:val="32"/>
        </w:numPr>
        <w:jc w:val="both"/>
      </w:pPr>
      <w:r>
        <w:t>Utilized HTML, CSS, and JavaScript to create visually appealing and functional web interfaces.</w:t>
      </w:r>
    </w:p>
    <w:p w14:paraId="280BFF54" w14:textId="77777777" w:rsidR="008A415C" w:rsidRDefault="008A415C" w:rsidP="008A415C">
      <w:pPr>
        <w:pStyle w:val="ListBullet"/>
        <w:numPr>
          <w:ilvl w:val="0"/>
          <w:numId w:val="32"/>
        </w:numPr>
        <w:jc w:val="both"/>
      </w:pPr>
      <w:r w:rsidRPr="000C30C9">
        <w:t>Utilized React and Material UI to create dynamic and interactive user interfaces</w:t>
      </w:r>
      <w:r>
        <w:t>.</w:t>
      </w:r>
    </w:p>
    <w:p w14:paraId="6F4EF4C8" w14:textId="77777777" w:rsidR="008A415C" w:rsidRDefault="008A415C" w:rsidP="008A415C">
      <w:pPr>
        <w:pStyle w:val="ListBullet"/>
        <w:numPr>
          <w:ilvl w:val="0"/>
          <w:numId w:val="32"/>
        </w:numPr>
        <w:jc w:val="both"/>
      </w:pPr>
      <w:r w:rsidRPr="000C30C9">
        <w:t>Utilized Redux</w:t>
      </w:r>
      <w:r>
        <w:t xml:space="preserve"> concept</w:t>
      </w:r>
      <w:r w:rsidRPr="000C30C9">
        <w:t xml:space="preserve"> for state management, enhancing application scalability and maintainability.</w:t>
      </w:r>
    </w:p>
    <w:p w14:paraId="4311907F" w14:textId="77777777" w:rsidR="008A415C" w:rsidRDefault="008A415C" w:rsidP="008A415C">
      <w:pPr>
        <w:pStyle w:val="ListBullet"/>
        <w:numPr>
          <w:ilvl w:val="0"/>
          <w:numId w:val="32"/>
        </w:numPr>
        <w:jc w:val="both"/>
      </w:pPr>
      <w:r w:rsidRPr="000C30C9">
        <w:t>Implement</w:t>
      </w:r>
      <w:r>
        <w:t>ed</w:t>
      </w:r>
      <w:r w:rsidRPr="000C30C9">
        <w:t xml:space="preserve"> hooks concept to improve the efficiency of functional components and reduce code complexity.</w:t>
      </w:r>
    </w:p>
    <w:p w14:paraId="26693414" w14:textId="52992B47" w:rsidR="008A415C" w:rsidRDefault="008A415C" w:rsidP="008A415C">
      <w:pPr>
        <w:pStyle w:val="ListBullet"/>
        <w:numPr>
          <w:ilvl w:val="0"/>
          <w:numId w:val="32"/>
        </w:numPr>
        <w:jc w:val="both"/>
      </w:pPr>
      <w:r>
        <w:t>Learned to create reusable React components</w:t>
      </w:r>
    </w:p>
    <w:p w14:paraId="31B5D685" w14:textId="1B870D02" w:rsidR="008A415C" w:rsidRDefault="008A415C" w:rsidP="008A415C">
      <w:pPr>
        <w:pStyle w:val="ListBullet"/>
        <w:numPr>
          <w:ilvl w:val="0"/>
          <w:numId w:val="32"/>
        </w:numPr>
        <w:jc w:val="both"/>
      </w:pPr>
      <w:r>
        <w:t>Managed version control using Git</w:t>
      </w:r>
    </w:p>
    <w:p w14:paraId="582EFC80" w14:textId="1CA209EE" w:rsidR="008A415C" w:rsidRDefault="008A415C" w:rsidP="008A415C">
      <w:pPr>
        <w:pStyle w:val="ListBullet"/>
        <w:numPr>
          <w:ilvl w:val="0"/>
          <w:numId w:val="32"/>
        </w:numPr>
        <w:jc w:val="both"/>
      </w:pPr>
      <w:r>
        <w:t>Learned</w:t>
      </w:r>
      <w:r w:rsidRPr="000C30C9">
        <w:t xml:space="preserve"> </w:t>
      </w:r>
      <w:r>
        <w:t xml:space="preserve">Basics of </w:t>
      </w:r>
      <w:r w:rsidRPr="000C30C9">
        <w:t>React Native for cross-platform mobile application development.</w:t>
      </w:r>
    </w:p>
    <w:p w14:paraId="7315C163" w14:textId="1BE8168D" w:rsidR="00445342" w:rsidRDefault="00000000" w:rsidP="00445342">
      <w:pPr>
        <w:pStyle w:val="Heading1"/>
        <w:rPr>
          <w:rFonts w:asciiTheme="minorHAnsi" w:eastAsiaTheme="minorHAnsi" w:hAnsiTheme="minorHAnsi" w:cstheme="minorBidi"/>
          <w:color w:val="auto"/>
          <w:sz w:val="22"/>
          <w:szCs w:val="22"/>
        </w:rPr>
      </w:pPr>
      <w:sdt>
        <w:sdtPr>
          <w:id w:val="-1501033437"/>
          <w:placeholder>
            <w:docPart w:val="F226803771FE4B529D9B73E41EBE09B5"/>
          </w:placeholder>
          <w:temporary/>
          <w:showingPlcHdr/>
          <w15:appearance w15:val="hidden"/>
        </w:sdtPr>
        <w:sdtContent>
          <w:r w:rsidR="00FB3617">
            <w:t>Education</w:t>
          </w:r>
        </w:sdtContent>
      </w:sdt>
    </w:p>
    <w:p w14:paraId="7F54D813" w14:textId="02019ED1" w:rsidR="000F6F53" w:rsidRDefault="00190C4A" w:rsidP="007A04A6">
      <w:pPr>
        <w:pStyle w:val="Heading2"/>
      </w:pPr>
      <w:r>
        <w:t xml:space="preserve">Master of </w:t>
      </w:r>
      <w:r w:rsidR="007A04A6">
        <w:t xml:space="preserve">Computer </w:t>
      </w:r>
      <w:r w:rsidR="00236C3E">
        <w:t>Application</w:t>
      </w:r>
      <w:r w:rsidR="00224EEC">
        <w:t xml:space="preserve"> | </w:t>
      </w:r>
      <w:r w:rsidR="00236C3E">
        <w:t>puducherry technological university</w:t>
      </w:r>
      <w:r w:rsidR="00224EEC">
        <w:t xml:space="preserve"> | </w:t>
      </w:r>
      <w:r w:rsidR="00236C3E">
        <w:t>puducherry</w:t>
      </w:r>
    </w:p>
    <w:p w14:paraId="24D57F4A" w14:textId="518D5269" w:rsidR="00224EEC" w:rsidRDefault="00224EEC" w:rsidP="00224EEC">
      <w:pPr>
        <w:rPr>
          <w:b/>
          <w:bCs/>
        </w:rPr>
      </w:pPr>
      <w:r w:rsidRPr="00224EEC">
        <w:rPr>
          <w:b/>
          <w:bCs/>
        </w:rPr>
        <w:t xml:space="preserve">Graduated Year: </w:t>
      </w:r>
      <w:r>
        <w:rPr>
          <w:b/>
          <w:bCs/>
        </w:rPr>
        <w:t>20</w:t>
      </w:r>
      <w:r w:rsidR="00236C3E">
        <w:rPr>
          <w:b/>
          <w:bCs/>
        </w:rPr>
        <w:t>22</w:t>
      </w:r>
    </w:p>
    <w:p w14:paraId="54AA995C" w14:textId="50152B6E" w:rsidR="00DE2971" w:rsidRDefault="00DE2971" w:rsidP="00DE2971">
      <w:pPr>
        <w:pStyle w:val="Heading2"/>
      </w:pPr>
      <w:r>
        <w:lastRenderedPageBreak/>
        <w:t xml:space="preserve">Bachelor of Computer Application | </w:t>
      </w:r>
      <w:r w:rsidR="006A35FD">
        <w:t xml:space="preserve">Puducherry university </w:t>
      </w:r>
      <w:r>
        <w:t>| puducherry</w:t>
      </w:r>
      <w:r w:rsidR="006A35FD">
        <w:t xml:space="preserve"> |</w:t>
      </w:r>
    </w:p>
    <w:p w14:paraId="4ABF205F" w14:textId="4F3F7CDA" w:rsidR="006A35FD" w:rsidRDefault="00DE2971" w:rsidP="00224EEC">
      <w:pPr>
        <w:rPr>
          <w:b/>
          <w:bCs/>
        </w:rPr>
      </w:pPr>
      <w:r w:rsidRPr="00224EEC">
        <w:rPr>
          <w:b/>
          <w:bCs/>
        </w:rPr>
        <w:t xml:space="preserve">Graduated Year: </w:t>
      </w:r>
      <w:r>
        <w:rPr>
          <w:b/>
          <w:bCs/>
        </w:rPr>
        <w:t>2019</w:t>
      </w:r>
    </w:p>
    <w:p w14:paraId="4C52EDBC" w14:textId="2F12A612" w:rsidR="006A35FD" w:rsidRDefault="006A35FD" w:rsidP="006A35FD">
      <w:pPr>
        <w:pStyle w:val="Heading2"/>
      </w:pPr>
      <w:r>
        <w:t>hsc | jothi vallalar higher secondary school | puducherry |</w:t>
      </w:r>
    </w:p>
    <w:p w14:paraId="24771F23" w14:textId="58C25A3D" w:rsidR="006A35FD" w:rsidRPr="00224EEC" w:rsidRDefault="006A35FD" w:rsidP="006A35FD">
      <w:pPr>
        <w:rPr>
          <w:b/>
          <w:bCs/>
        </w:rPr>
      </w:pPr>
      <w:r>
        <w:rPr>
          <w:b/>
          <w:bCs/>
        </w:rPr>
        <w:t>78% |</w:t>
      </w:r>
      <w:r w:rsidRPr="006A35FD">
        <w:rPr>
          <w:b/>
          <w:bCs/>
        </w:rPr>
        <w:t xml:space="preserve"> </w:t>
      </w:r>
      <w:r w:rsidRPr="00224EEC">
        <w:rPr>
          <w:b/>
          <w:bCs/>
        </w:rPr>
        <w:t xml:space="preserve">Graduated Year: </w:t>
      </w:r>
      <w:r>
        <w:rPr>
          <w:b/>
          <w:bCs/>
        </w:rPr>
        <w:t>2016</w:t>
      </w:r>
    </w:p>
    <w:p w14:paraId="7B23317E" w14:textId="7979C8B1" w:rsidR="006A35FD" w:rsidRDefault="006A35FD" w:rsidP="006A35FD">
      <w:pPr>
        <w:pStyle w:val="Heading2"/>
      </w:pPr>
      <w:r>
        <w:t>sslc | amala higher secondary school | puducherry |</w:t>
      </w:r>
    </w:p>
    <w:p w14:paraId="102E9A86" w14:textId="23283E39" w:rsidR="006A35FD" w:rsidRPr="00224EEC" w:rsidRDefault="006A35FD" w:rsidP="006A35FD">
      <w:pPr>
        <w:rPr>
          <w:b/>
          <w:bCs/>
        </w:rPr>
      </w:pPr>
      <w:r>
        <w:rPr>
          <w:b/>
          <w:bCs/>
        </w:rPr>
        <w:t>86% |</w:t>
      </w:r>
      <w:r w:rsidRPr="006A35FD">
        <w:rPr>
          <w:b/>
          <w:bCs/>
        </w:rPr>
        <w:t xml:space="preserve"> </w:t>
      </w:r>
      <w:r w:rsidRPr="00224EEC">
        <w:rPr>
          <w:b/>
          <w:bCs/>
        </w:rPr>
        <w:t xml:space="preserve">Graduated Year: </w:t>
      </w:r>
      <w:r>
        <w:rPr>
          <w:b/>
          <w:bCs/>
        </w:rPr>
        <w:t>2014</w:t>
      </w:r>
    </w:p>
    <w:p w14:paraId="7B2A53DC" w14:textId="55CD98D1" w:rsidR="006270A9" w:rsidRPr="00545B7A" w:rsidRDefault="000B3C51" w:rsidP="00545B7A">
      <w:pPr>
        <w:pStyle w:val="Heading1"/>
      </w:pPr>
      <w:r w:rsidRPr="000B3C51">
        <w:t>Certifications</w:t>
      </w:r>
    </w:p>
    <w:p w14:paraId="29A9F7C2" w14:textId="64AA7880" w:rsidR="00F97359" w:rsidRDefault="00B21321" w:rsidP="00F97359">
      <w:pPr>
        <w:pStyle w:val="ListParagraph"/>
        <w:numPr>
          <w:ilvl w:val="0"/>
          <w:numId w:val="33"/>
        </w:numPr>
      </w:pPr>
      <w:proofErr w:type="spellStart"/>
      <w:r w:rsidRPr="00B21321">
        <w:t>Microfrontend</w:t>
      </w:r>
      <w:proofErr w:type="spellEnd"/>
      <w:r w:rsidRPr="00B21321">
        <w:t xml:space="preserve"> with React: A Complete Developer's Guide </w:t>
      </w:r>
      <w:r w:rsidR="000B3C51">
        <w:t>(Ud</w:t>
      </w:r>
      <w:r>
        <w:t>em</w:t>
      </w:r>
      <w:r w:rsidR="000B3C51">
        <w:t>y)</w:t>
      </w:r>
    </w:p>
    <w:p w14:paraId="12F00939" w14:textId="03FE548E" w:rsidR="004478EF" w:rsidRDefault="004478EF" w:rsidP="00F97359">
      <w:pPr>
        <w:pStyle w:val="ListParagraph"/>
        <w:numPr>
          <w:ilvl w:val="0"/>
          <w:numId w:val="33"/>
        </w:numPr>
      </w:pPr>
      <w:r w:rsidRPr="004478EF">
        <w:t>The Ultimate Redux Course 2023 - [LATEST Redux-toolkit]</w:t>
      </w:r>
    </w:p>
    <w:p w14:paraId="0C21AF50" w14:textId="6DBDD548" w:rsidR="00F97359" w:rsidRPr="00F97359" w:rsidRDefault="00F97359" w:rsidP="00F97359">
      <w:r w:rsidRPr="00F97359">
        <w:t xml:space="preserve">Please </w:t>
      </w:r>
      <w:r w:rsidRPr="00F97359">
        <w:rPr>
          <w:b/>
          <w:bCs/>
        </w:rPr>
        <w:t xml:space="preserve">visit my portfolio </w:t>
      </w:r>
      <w:r w:rsidRPr="00F97359">
        <w:t xml:space="preserve">to gain a deeper understanding of my college-level projects and other work </w:t>
      </w:r>
      <w:hyperlink r:id="rId13" w:history="1">
        <w:r w:rsidRPr="00F97359">
          <w:rPr>
            <w:rStyle w:val="Hyperlink"/>
          </w:rPr>
          <w:t>https://my-portfolio-amber-two-98.vercel.app/</w:t>
        </w:r>
      </w:hyperlink>
    </w:p>
    <w:p w14:paraId="265057F3" w14:textId="7503E6B9" w:rsidR="00F97359" w:rsidRPr="00545B7A" w:rsidRDefault="00F97359" w:rsidP="00F97359">
      <w:pPr>
        <w:pStyle w:val="Heading1"/>
      </w:pPr>
      <w:r>
        <w:t>Deployed Projects</w:t>
      </w:r>
    </w:p>
    <w:p w14:paraId="7F827258" w14:textId="4E9A4F2F" w:rsidR="00BF69E8" w:rsidRDefault="00BF69E8" w:rsidP="00BF69E8">
      <w:r w:rsidRPr="00BF69E8">
        <w:t>Developed a basic shopping cart application using React and TypeScript, enabling users to add and remove products effortlessly.</w:t>
      </w:r>
      <w:r>
        <w:t xml:space="preserve"> </w:t>
      </w:r>
    </w:p>
    <w:p w14:paraId="24736BEB" w14:textId="6947B89E" w:rsidR="00D93F97" w:rsidRDefault="00BF69E8" w:rsidP="00BF69E8">
      <w:r w:rsidRPr="00BF69E8">
        <w:t>"</w:t>
      </w:r>
      <w:r w:rsidR="00F97359">
        <w:t xml:space="preserve">Deployed url:  </w:t>
      </w:r>
      <w:hyperlink r:id="rId14" w:history="1">
        <w:r w:rsidR="00F97359" w:rsidRPr="00F97359">
          <w:rPr>
            <w:rStyle w:val="Hyperlink"/>
          </w:rPr>
          <w:t>https://shopping-cart-using-typescript.vercel.app/</w:t>
        </w:r>
      </w:hyperlink>
      <w:r w:rsidR="00F97359">
        <w:t xml:space="preserve"> </w:t>
      </w:r>
    </w:p>
    <w:p w14:paraId="102F838B" w14:textId="1F01D5CA" w:rsidR="00222EFF" w:rsidRDefault="006A35FD" w:rsidP="00D93F97">
      <w:pPr>
        <w:pStyle w:val="Heading1"/>
      </w:pPr>
      <w:r>
        <w:t>College Projects Work</w:t>
      </w:r>
    </w:p>
    <w:p w14:paraId="4EEA547E" w14:textId="77777777" w:rsidR="00D93F97" w:rsidRPr="00D93F97" w:rsidRDefault="00D93F97" w:rsidP="00D93F97">
      <w:pPr>
        <w:rPr>
          <w:rFonts w:ascii="Times New Roman" w:hAnsi="Times New Roman" w:cs="Times New Roman"/>
          <w:sz w:val="24"/>
          <w:szCs w:val="24"/>
        </w:rPr>
      </w:pPr>
      <w:proofErr w:type="gramStart"/>
      <w:r>
        <w:rPr>
          <w:rFonts w:ascii="Times New Roman" w:hAnsi="Times New Roman" w:cs="Times New Roman"/>
          <w:b/>
          <w:bCs/>
          <w:sz w:val="24"/>
          <w:szCs w:val="24"/>
        </w:rPr>
        <w:t>Title :</w:t>
      </w:r>
      <w:proofErr w:type="gramEnd"/>
      <w:r>
        <w:rPr>
          <w:rFonts w:ascii="Times New Roman" w:hAnsi="Times New Roman" w:cs="Times New Roman"/>
          <w:b/>
          <w:bCs/>
          <w:sz w:val="24"/>
          <w:szCs w:val="24"/>
        </w:rPr>
        <w:t xml:space="preserve"> </w:t>
      </w:r>
      <w:r w:rsidRPr="00D93F97">
        <w:rPr>
          <w:rFonts w:ascii="Times New Roman" w:hAnsi="Times New Roman" w:cs="Times New Roman"/>
          <w:sz w:val="24"/>
          <w:szCs w:val="24"/>
        </w:rPr>
        <w:t xml:space="preserve">Job Portal System </w:t>
      </w:r>
    </w:p>
    <w:p w14:paraId="4F47865E" w14:textId="7AFFDF6C" w:rsidR="00D93F97" w:rsidRPr="00D93F97" w:rsidRDefault="00D93F97" w:rsidP="00D93F97">
      <w:pPr>
        <w:rPr>
          <w:rFonts w:ascii="Times New Roman" w:hAnsi="Times New Roman" w:cs="Times New Roman"/>
          <w:sz w:val="24"/>
          <w:szCs w:val="24"/>
        </w:rPr>
      </w:pPr>
      <w:r w:rsidRPr="006030C7">
        <w:rPr>
          <w:rFonts w:ascii="Times New Roman" w:hAnsi="Times New Roman" w:cs="Times New Roman"/>
          <w:sz w:val="24"/>
          <w:szCs w:val="24"/>
        </w:rPr>
        <w:t>Job portal is an application which connects employer and job seekers where employers are the source of the resources and the job seeker can find and apply for their targeted job.</w:t>
      </w:r>
    </w:p>
    <w:p w14:paraId="05FAA81B" w14:textId="77777777" w:rsidR="00D93F97" w:rsidRDefault="00D93F97" w:rsidP="00D93F97">
      <w:pPr>
        <w:rPr>
          <w:rFonts w:ascii="Times New Roman" w:hAnsi="Times New Roman" w:cs="Times New Roman"/>
          <w:sz w:val="24"/>
          <w:szCs w:val="24"/>
        </w:rPr>
      </w:pPr>
      <w:r w:rsidRPr="00D93F97">
        <w:rPr>
          <w:rFonts w:ascii="Times New Roman" w:hAnsi="Times New Roman" w:cs="Times New Roman"/>
          <w:b/>
          <w:bCs/>
          <w:sz w:val="24"/>
          <w:szCs w:val="24"/>
        </w:rPr>
        <w:t>Title</w:t>
      </w:r>
      <w:r w:rsidRPr="006030C7">
        <w:rPr>
          <w:rFonts w:ascii="Times New Roman" w:hAnsi="Times New Roman" w:cs="Times New Roman"/>
          <w:sz w:val="24"/>
          <w:szCs w:val="24"/>
        </w:rPr>
        <w:t>:</w:t>
      </w:r>
      <w:r>
        <w:rPr>
          <w:rFonts w:ascii="Times New Roman" w:hAnsi="Times New Roman" w:cs="Times New Roman"/>
          <w:sz w:val="24"/>
          <w:szCs w:val="24"/>
        </w:rPr>
        <w:t xml:space="preserve"> Shopping Cart</w:t>
      </w:r>
    </w:p>
    <w:p w14:paraId="7C0FD31F" w14:textId="25CD5DEA" w:rsidR="00D93F97" w:rsidRDefault="00D93F97" w:rsidP="00D93F97">
      <w:pPr>
        <w:rPr>
          <w:rFonts w:ascii="Times New Roman" w:hAnsi="Times New Roman" w:cs="Times New Roman"/>
          <w:sz w:val="24"/>
          <w:szCs w:val="24"/>
        </w:rPr>
      </w:pPr>
      <w:r w:rsidRPr="006030C7">
        <w:rPr>
          <w:rFonts w:ascii="Times New Roman" w:hAnsi="Times New Roman" w:cs="Times New Roman"/>
          <w:sz w:val="24"/>
          <w:szCs w:val="24"/>
        </w:rPr>
        <w:t xml:space="preserve"> </w:t>
      </w:r>
      <w:r>
        <w:rPr>
          <w:rFonts w:ascii="Times New Roman" w:hAnsi="Times New Roman" w:cs="Times New Roman"/>
          <w:sz w:val="24"/>
          <w:szCs w:val="24"/>
        </w:rPr>
        <w:t>User can view the full details of the products, if they need to buy, they can add to our cart.</w:t>
      </w:r>
    </w:p>
    <w:p w14:paraId="64DDD058" w14:textId="4DC63211" w:rsidR="00BF69E8" w:rsidRDefault="00E30D4F" w:rsidP="00BF69E8">
      <w:pPr>
        <w:pStyle w:val="Heading1"/>
      </w:pPr>
      <w:r>
        <w:t>Follow here</w:t>
      </w:r>
    </w:p>
    <w:p w14:paraId="0FEE88DF" w14:textId="2A85E95A" w:rsidR="00BF69E8" w:rsidRDefault="00000000" w:rsidP="00882A8B">
      <w:pPr>
        <w:spacing w:after="0" w:line="360" w:lineRule="auto"/>
        <w:rPr>
          <w:rFonts w:ascii="Times New Roman" w:hAnsi="Times New Roman" w:cs="Times New Roman"/>
          <w:sz w:val="24"/>
          <w:szCs w:val="24"/>
        </w:rPr>
      </w:pPr>
      <w:hyperlink r:id="rId15" w:history="1">
        <w:r w:rsidR="00BF69E8" w:rsidRPr="00BF69E8">
          <w:rPr>
            <w:rStyle w:val="Hyperlink"/>
            <w:rFonts w:ascii="Times New Roman" w:hAnsi="Times New Roman" w:cs="Times New Roman"/>
            <w:sz w:val="24"/>
            <w:szCs w:val="24"/>
          </w:rPr>
          <w:t>https://github.com/muralidharank28698</w:t>
        </w:r>
      </w:hyperlink>
    </w:p>
    <w:p w14:paraId="3C873348" w14:textId="27F45D87" w:rsidR="00BF69E8" w:rsidRDefault="00000000" w:rsidP="00882A8B">
      <w:pPr>
        <w:spacing w:after="0" w:line="360" w:lineRule="auto"/>
        <w:rPr>
          <w:rFonts w:ascii="Times New Roman" w:hAnsi="Times New Roman" w:cs="Times New Roman"/>
          <w:sz w:val="24"/>
          <w:szCs w:val="24"/>
        </w:rPr>
      </w:pPr>
      <w:hyperlink r:id="rId16" w:history="1">
        <w:r w:rsidR="00BF69E8" w:rsidRPr="00BF69E8">
          <w:rPr>
            <w:rStyle w:val="Hyperlink"/>
            <w:rFonts w:ascii="Times New Roman" w:hAnsi="Times New Roman" w:cs="Times New Roman"/>
            <w:sz w:val="24"/>
            <w:szCs w:val="24"/>
          </w:rPr>
          <w:t>https://www.linkedin.com/in/muralidharank280698/</w:t>
        </w:r>
      </w:hyperlink>
    </w:p>
    <w:p w14:paraId="0704D78F" w14:textId="249BFF79" w:rsidR="00BF69E8" w:rsidRDefault="00000000" w:rsidP="00882A8B">
      <w:pPr>
        <w:spacing w:after="0" w:line="360" w:lineRule="auto"/>
        <w:rPr>
          <w:rFonts w:ascii="Times New Roman" w:hAnsi="Times New Roman" w:cs="Times New Roman"/>
          <w:sz w:val="24"/>
          <w:szCs w:val="24"/>
        </w:rPr>
      </w:pPr>
      <w:hyperlink r:id="rId17" w:history="1">
        <w:r w:rsidR="00BF69E8" w:rsidRPr="00BF69E8">
          <w:rPr>
            <w:rStyle w:val="Hyperlink"/>
            <w:rFonts w:ascii="Times New Roman" w:hAnsi="Times New Roman" w:cs="Times New Roman"/>
            <w:sz w:val="24"/>
            <w:szCs w:val="24"/>
          </w:rPr>
          <w:t>https://www.naukri.com/mnjuser/profile?id=&amp;altresid</w:t>
        </w:r>
      </w:hyperlink>
    </w:p>
    <w:p w14:paraId="4081F0D3" w14:textId="77777777" w:rsidR="008A415C" w:rsidRPr="008A415C" w:rsidRDefault="008A415C" w:rsidP="008A415C"/>
    <w:sectPr w:rsidR="008A415C" w:rsidRPr="008A415C" w:rsidSect="00EC3D9F">
      <w:footerReference w:type="default" r:id="rId18"/>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63C4A" w14:textId="77777777" w:rsidR="004C0EFD" w:rsidRDefault="004C0EFD">
      <w:pPr>
        <w:spacing w:after="0"/>
      </w:pPr>
      <w:r>
        <w:separator/>
      </w:r>
    </w:p>
  </w:endnote>
  <w:endnote w:type="continuationSeparator" w:id="0">
    <w:p w14:paraId="0E7564D9" w14:textId="77777777" w:rsidR="004C0EFD" w:rsidRDefault="004C0E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C1DB3"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A7D2F" w14:textId="77777777" w:rsidR="004C0EFD" w:rsidRDefault="004C0EFD">
      <w:pPr>
        <w:spacing w:after="0"/>
      </w:pPr>
      <w:r>
        <w:separator/>
      </w:r>
    </w:p>
  </w:footnote>
  <w:footnote w:type="continuationSeparator" w:id="0">
    <w:p w14:paraId="7D852A7A" w14:textId="77777777" w:rsidR="004C0EFD" w:rsidRDefault="004C0EF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2AF7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0140C66"/>
    <w:multiLevelType w:val="hybridMultilevel"/>
    <w:tmpl w:val="B8A65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6" w15:restartNumberingAfterBreak="0">
    <w:nsid w:val="202150EE"/>
    <w:multiLevelType w:val="hybridMultilevel"/>
    <w:tmpl w:val="E644819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7"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BB03BB4"/>
    <w:multiLevelType w:val="hybridMultilevel"/>
    <w:tmpl w:val="3D2C0C8A"/>
    <w:lvl w:ilvl="0" w:tplc="D0421AE0">
      <w:start w:val="1"/>
      <w:numFmt w:val="bullet"/>
      <w:lvlText w:val=""/>
      <w:lvlJc w:val="left"/>
      <w:pPr>
        <w:ind w:left="936" w:hanging="360"/>
      </w:pPr>
      <w:rPr>
        <w:rFonts w:ascii="Symbol" w:hAnsi="Symbol" w:hint="default"/>
      </w:rPr>
    </w:lvl>
    <w:lvl w:ilvl="1" w:tplc="FFFFFFFF" w:tentative="1">
      <w:start w:val="1"/>
      <w:numFmt w:val="bullet"/>
      <w:lvlText w:val="o"/>
      <w:lvlJc w:val="left"/>
      <w:pPr>
        <w:ind w:left="1656" w:hanging="360"/>
      </w:pPr>
      <w:rPr>
        <w:rFonts w:ascii="Courier New" w:hAnsi="Courier New" w:cs="Courier New" w:hint="default"/>
      </w:rPr>
    </w:lvl>
    <w:lvl w:ilvl="2" w:tplc="FFFFFFFF" w:tentative="1">
      <w:start w:val="1"/>
      <w:numFmt w:val="bullet"/>
      <w:lvlText w:val=""/>
      <w:lvlJc w:val="left"/>
      <w:pPr>
        <w:ind w:left="2376" w:hanging="360"/>
      </w:pPr>
      <w:rPr>
        <w:rFonts w:ascii="Wingdings" w:hAnsi="Wingdings" w:hint="default"/>
      </w:rPr>
    </w:lvl>
    <w:lvl w:ilvl="3" w:tplc="FFFFFFFF" w:tentative="1">
      <w:start w:val="1"/>
      <w:numFmt w:val="bullet"/>
      <w:lvlText w:val=""/>
      <w:lvlJc w:val="left"/>
      <w:pPr>
        <w:ind w:left="3096" w:hanging="360"/>
      </w:pPr>
      <w:rPr>
        <w:rFonts w:ascii="Symbol" w:hAnsi="Symbol" w:hint="default"/>
      </w:rPr>
    </w:lvl>
    <w:lvl w:ilvl="4" w:tplc="FFFFFFFF" w:tentative="1">
      <w:start w:val="1"/>
      <w:numFmt w:val="bullet"/>
      <w:lvlText w:val="o"/>
      <w:lvlJc w:val="left"/>
      <w:pPr>
        <w:ind w:left="3816" w:hanging="360"/>
      </w:pPr>
      <w:rPr>
        <w:rFonts w:ascii="Courier New" w:hAnsi="Courier New" w:cs="Courier New" w:hint="default"/>
      </w:rPr>
    </w:lvl>
    <w:lvl w:ilvl="5" w:tplc="FFFFFFFF" w:tentative="1">
      <w:start w:val="1"/>
      <w:numFmt w:val="bullet"/>
      <w:lvlText w:val=""/>
      <w:lvlJc w:val="left"/>
      <w:pPr>
        <w:ind w:left="4536" w:hanging="360"/>
      </w:pPr>
      <w:rPr>
        <w:rFonts w:ascii="Wingdings" w:hAnsi="Wingdings" w:hint="default"/>
      </w:rPr>
    </w:lvl>
    <w:lvl w:ilvl="6" w:tplc="FFFFFFFF" w:tentative="1">
      <w:start w:val="1"/>
      <w:numFmt w:val="bullet"/>
      <w:lvlText w:val=""/>
      <w:lvlJc w:val="left"/>
      <w:pPr>
        <w:ind w:left="5256" w:hanging="360"/>
      </w:pPr>
      <w:rPr>
        <w:rFonts w:ascii="Symbol" w:hAnsi="Symbol" w:hint="default"/>
      </w:rPr>
    </w:lvl>
    <w:lvl w:ilvl="7" w:tplc="FFFFFFFF" w:tentative="1">
      <w:start w:val="1"/>
      <w:numFmt w:val="bullet"/>
      <w:lvlText w:val="o"/>
      <w:lvlJc w:val="left"/>
      <w:pPr>
        <w:ind w:left="5976" w:hanging="360"/>
      </w:pPr>
      <w:rPr>
        <w:rFonts w:ascii="Courier New" w:hAnsi="Courier New" w:cs="Courier New" w:hint="default"/>
      </w:rPr>
    </w:lvl>
    <w:lvl w:ilvl="8" w:tplc="FFFFFFFF" w:tentative="1">
      <w:start w:val="1"/>
      <w:numFmt w:val="bullet"/>
      <w:lvlText w:val=""/>
      <w:lvlJc w:val="left"/>
      <w:pPr>
        <w:ind w:left="6696" w:hanging="360"/>
      </w:pPr>
      <w:rPr>
        <w:rFonts w:ascii="Wingdings" w:hAnsi="Wingdings" w:hint="default"/>
      </w:rPr>
    </w:lvl>
  </w:abstractNum>
  <w:abstractNum w:abstractNumId="19" w15:restartNumberingAfterBreak="0">
    <w:nsid w:val="2D5427BC"/>
    <w:multiLevelType w:val="hybridMultilevel"/>
    <w:tmpl w:val="2B4080F6"/>
    <w:lvl w:ilvl="0" w:tplc="D0421AE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6" w15:restartNumberingAfterBreak="0">
    <w:nsid w:val="612C1D8B"/>
    <w:multiLevelType w:val="hybridMultilevel"/>
    <w:tmpl w:val="77741B32"/>
    <w:lvl w:ilvl="0" w:tplc="D0421AE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8"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BCE6ED4"/>
    <w:multiLevelType w:val="hybridMultilevel"/>
    <w:tmpl w:val="27A68F2C"/>
    <w:lvl w:ilvl="0" w:tplc="D0421AE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0101348">
    <w:abstractNumId w:val="9"/>
  </w:num>
  <w:num w:numId="2" w16cid:durableId="1550993869">
    <w:abstractNumId w:val="9"/>
    <w:lvlOverride w:ilvl="0">
      <w:startOverride w:val="1"/>
    </w:lvlOverride>
  </w:num>
  <w:num w:numId="3" w16cid:durableId="471947471">
    <w:abstractNumId w:val="9"/>
    <w:lvlOverride w:ilvl="0">
      <w:startOverride w:val="1"/>
    </w:lvlOverride>
  </w:num>
  <w:num w:numId="4" w16cid:durableId="1109471240">
    <w:abstractNumId w:val="9"/>
    <w:lvlOverride w:ilvl="0">
      <w:startOverride w:val="1"/>
    </w:lvlOverride>
  </w:num>
  <w:num w:numId="5" w16cid:durableId="1748769662">
    <w:abstractNumId w:val="8"/>
  </w:num>
  <w:num w:numId="6" w16cid:durableId="659583760">
    <w:abstractNumId w:val="7"/>
  </w:num>
  <w:num w:numId="7" w16cid:durableId="1479684888">
    <w:abstractNumId w:val="6"/>
  </w:num>
  <w:num w:numId="8" w16cid:durableId="1285039286">
    <w:abstractNumId w:val="5"/>
  </w:num>
  <w:num w:numId="9" w16cid:durableId="29182929">
    <w:abstractNumId w:val="4"/>
  </w:num>
  <w:num w:numId="10" w16cid:durableId="920912198">
    <w:abstractNumId w:val="3"/>
  </w:num>
  <w:num w:numId="11" w16cid:durableId="40522895">
    <w:abstractNumId w:val="2"/>
  </w:num>
  <w:num w:numId="12" w16cid:durableId="274989773">
    <w:abstractNumId w:val="1"/>
  </w:num>
  <w:num w:numId="13" w16cid:durableId="320545420">
    <w:abstractNumId w:val="0"/>
  </w:num>
  <w:num w:numId="14" w16cid:durableId="579868813">
    <w:abstractNumId w:val="17"/>
  </w:num>
  <w:num w:numId="15" w16cid:durableId="898829340">
    <w:abstractNumId w:val="22"/>
  </w:num>
  <w:num w:numId="16" w16cid:durableId="353849394">
    <w:abstractNumId w:val="13"/>
  </w:num>
  <w:num w:numId="17" w16cid:durableId="342826306">
    <w:abstractNumId w:val="21"/>
  </w:num>
  <w:num w:numId="18" w16cid:durableId="146433818">
    <w:abstractNumId w:val="10"/>
  </w:num>
  <w:num w:numId="19" w16cid:durableId="1787919681">
    <w:abstractNumId w:val="28"/>
  </w:num>
  <w:num w:numId="20" w16cid:durableId="490831760">
    <w:abstractNumId w:val="23"/>
  </w:num>
  <w:num w:numId="21" w16cid:durableId="668993054">
    <w:abstractNumId w:val="11"/>
  </w:num>
  <w:num w:numId="22" w16cid:durableId="132480264">
    <w:abstractNumId w:val="20"/>
  </w:num>
  <w:num w:numId="23" w16cid:durableId="942615058">
    <w:abstractNumId w:val="27"/>
  </w:num>
  <w:num w:numId="24" w16cid:durableId="885263008">
    <w:abstractNumId w:val="12"/>
  </w:num>
  <w:num w:numId="25" w16cid:durableId="1857957982">
    <w:abstractNumId w:val="15"/>
  </w:num>
  <w:num w:numId="26" w16cid:durableId="1978992066">
    <w:abstractNumId w:val="25"/>
  </w:num>
  <w:num w:numId="27" w16cid:durableId="532111573">
    <w:abstractNumId w:val="24"/>
  </w:num>
  <w:num w:numId="28" w16cid:durableId="196159110">
    <w:abstractNumId w:val="14"/>
  </w:num>
  <w:num w:numId="29" w16cid:durableId="510527165">
    <w:abstractNumId w:val="16"/>
  </w:num>
  <w:num w:numId="30" w16cid:durableId="899370149">
    <w:abstractNumId w:val="18"/>
  </w:num>
  <w:num w:numId="31" w16cid:durableId="599917595">
    <w:abstractNumId w:val="26"/>
  </w:num>
  <w:num w:numId="32" w16cid:durableId="952058194">
    <w:abstractNumId w:val="19"/>
  </w:num>
  <w:num w:numId="33" w16cid:durableId="468060039">
    <w:abstractNumId w:val="29"/>
  </w:num>
  <w:num w:numId="34" w16cid:durableId="1899240259">
    <w:abstractNumId w:val="9"/>
  </w:num>
  <w:num w:numId="35" w16cid:durableId="20788983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3E"/>
    <w:rsid w:val="0001582B"/>
    <w:rsid w:val="000664A0"/>
    <w:rsid w:val="0007149E"/>
    <w:rsid w:val="00082E6D"/>
    <w:rsid w:val="000A4F59"/>
    <w:rsid w:val="000B3C51"/>
    <w:rsid w:val="000C30C9"/>
    <w:rsid w:val="000F6F53"/>
    <w:rsid w:val="00137193"/>
    <w:rsid w:val="00141A4C"/>
    <w:rsid w:val="001623FD"/>
    <w:rsid w:val="00190C4A"/>
    <w:rsid w:val="001B29CF"/>
    <w:rsid w:val="001E2B3C"/>
    <w:rsid w:val="001E3F1D"/>
    <w:rsid w:val="00222EFF"/>
    <w:rsid w:val="00224EEC"/>
    <w:rsid w:val="00226996"/>
    <w:rsid w:val="00232312"/>
    <w:rsid w:val="00236C3E"/>
    <w:rsid w:val="00250EE9"/>
    <w:rsid w:val="00252883"/>
    <w:rsid w:val="00256B39"/>
    <w:rsid w:val="0028220F"/>
    <w:rsid w:val="00282F71"/>
    <w:rsid w:val="0029269F"/>
    <w:rsid w:val="002947EE"/>
    <w:rsid w:val="002D77E3"/>
    <w:rsid w:val="00356C14"/>
    <w:rsid w:val="00360C19"/>
    <w:rsid w:val="003940D0"/>
    <w:rsid w:val="003B7FA6"/>
    <w:rsid w:val="00445342"/>
    <w:rsid w:val="004478EF"/>
    <w:rsid w:val="00460E93"/>
    <w:rsid w:val="004C0EFD"/>
    <w:rsid w:val="004E1226"/>
    <w:rsid w:val="00510289"/>
    <w:rsid w:val="00544927"/>
    <w:rsid w:val="00545B7A"/>
    <w:rsid w:val="00557E35"/>
    <w:rsid w:val="0056437C"/>
    <w:rsid w:val="00584EB7"/>
    <w:rsid w:val="005C2045"/>
    <w:rsid w:val="005C4F47"/>
    <w:rsid w:val="006101D3"/>
    <w:rsid w:val="00617B26"/>
    <w:rsid w:val="006270A9"/>
    <w:rsid w:val="00675956"/>
    <w:rsid w:val="00676587"/>
    <w:rsid w:val="00681034"/>
    <w:rsid w:val="006A3364"/>
    <w:rsid w:val="006A35FD"/>
    <w:rsid w:val="006F113E"/>
    <w:rsid w:val="006F7A9E"/>
    <w:rsid w:val="00705944"/>
    <w:rsid w:val="00706247"/>
    <w:rsid w:val="00741202"/>
    <w:rsid w:val="0075155B"/>
    <w:rsid w:val="00787CAF"/>
    <w:rsid w:val="007A04A6"/>
    <w:rsid w:val="007A6B71"/>
    <w:rsid w:val="007B4043"/>
    <w:rsid w:val="00816216"/>
    <w:rsid w:val="00834D92"/>
    <w:rsid w:val="008350F6"/>
    <w:rsid w:val="00852012"/>
    <w:rsid w:val="0087734B"/>
    <w:rsid w:val="00882A8B"/>
    <w:rsid w:val="008A415C"/>
    <w:rsid w:val="008B08B2"/>
    <w:rsid w:val="008B40D5"/>
    <w:rsid w:val="00986CA0"/>
    <w:rsid w:val="009B7B39"/>
    <w:rsid w:val="009C4DED"/>
    <w:rsid w:val="009D5933"/>
    <w:rsid w:val="009E3929"/>
    <w:rsid w:val="009E3986"/>
    <w:rsid w:val="009F2555"/>
    <w:rsid w:val="00A02BC7"/>
    <w:rsid w:val="00A35217"/>
    <w:rsid w:val="00A619F2"/>
    <w:rsid w:val="00A8543A"/>
    <w:rsid w:val="00A931C4"/>
    <w:rsid w:val="00B21321"/>
    <w:rsid w:val="00B81CF8"/>
    <w:rsid w:val="00B9624E"/>
    <w:rsid w:val="00BD768D"/>
    <w:rsid w:val="00BE1963"/>
    <w:rsid w:val="00BF69E8"/>
    <w:rsid w:val="00C61F8E"/>
    <w:rsid w:val="00C74CFD"/>
    <w:rsid w:val="00D43BDD"/>
    <w:rsid w:val="00D66BAB"/>
    <w:rsid w:val="00D7548E"/>
    <w:rsid w:val="00D93F97"/>
    <w:rsid w:val="00DA614C"/>
    <w:rsid w:val="00DC36F0"/>
    <w:rsid w:val="00DE2971"/>
    <w:rsid w:val="00E0449D"/>
    <w:rsid w:val="00E24694"/>
    <w:rsid w:val="00E255D4"/>
    <w:rsid w:val="00E30D4F"/>
    <w:rsid w:val="00E63BB6"/>
    <w:rsid w:val="00E73A69"/>
    <w:rsid w:val="00E83E4B"/>
    <w:rsid w:val="00EC3D9F"/>
    <w:rsid w:val="00ED2268"/>
    <w:rsid w:val="00ED465F"/>
    <w:rsid w:val="00EE42A8"/>
    <w:rsid w:val="00F31B40"/>
    <w:rsid w:val="00F52D1C"/>
    <w:rsid w:val="00F86AA5"/>
    <w:rsid w:val="00F97359"/>
    <w:rsid w:val="00FB36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6C78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ListParagraph">
    <w:name w:val="List Paragraph"/>
    <w:basedOn w:val="Normal"/>
    <w:uiPriority w:val="34"/>
    <w:unhideWhenUsed/>
    <w:qFormat/>
    <w:rsid w:val="006F113E"/>
    <w:pPr>
      <w:ind w:left="720"/>
      <w:contextualSpacing/>
    </w:pPr>
  </w:style>
  <w:style w:type="paragraph" w:customStyle="1" w:styleId="Default">
    <w:name w:val="Default"/>
    <w:rsid w:val="00F97359"/>
    <w:pPr>
      <w:autoSpaceDE w:val="0"/>
      <w:autoSpaceDN w:val="0"/>
      <w:adjustRightInd w:val="0"/>
      <w:spacing w:after="0"/>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56632">
      <w:bodyDiv w:val="1"/>
      <w:marLeft w:val="0"/>
      <w:marRight w:val="0"/>
      <w:marTop w:val="0"/>
      <w:marBottom w:val="0"/>
      <w:divBdr>
        <w:top w:val="none" w:sz="0" w:space="0" w:color="auto"/>
        <w:left w:val="none" w:sz="0" w:space="0" w:color="auto"/>
        <w:bottom w:val="none" w:sz="0" w:space="0" w:color="auto"/>
        <w:right w:val="none" w:sz="0" w:space="0" w:color="auto"/>
      </w:divBdr>
      <w:divsChild>
        <w:div w:id="1301380979">
          <w:marLeft w:val="0"/>
          <w:marRight w:val="0"/>
          <w:marTop w:val="0"/>
          <w:marBottom w:val="0"/>
          <w:divBdr>
            <w:top w:val="none" w:sz="0" w:space="0" w:color="auto"/>
            <w:left w:val="none" w:sz="0" w:space="0" w:color="auto"/>
            <w:bottom w:val="none" w:sz="0" w:space="0" w:color="auto"/>
            <w:right w:val="none" w:sz="0" w:space="0" w:color="auto"/>
          </w:divBdr>
          <w:divsChild>
            <w:div w:id="8704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5336">
      <w:bodyDiv w:val="1"/>
      <w:marLeft w:val="0"/>
      <w:marRight w:val="0"/>
      <w:marTop w:val="0"/>
      <w:marBottom w:val="0"/>
      <w:divBdr>
        <w:top w:val="none" w:sz="0" w:space="0" w:color="auto"/>
        <w:left w:val="none" w:sz="0" w:space="0" w:color="auto"/>
        <w:bottom w:val="none" w:sz="0" w:space="0" w:color="auto"/>
        <w:right w:val="none" w:sz="0" w:space="0" w:color="auto"/>
      </w:divBdr>
    </w:div>
    <w:div w:id="1114136438">
      <w:bodyDiv w:val="1"/>
      <w:marLeft w:val="0"/>
      <w:marRight w:val="0"/>
      <w:marTop w:val="0"/>
      <w:marBottom w:val="0"/>
      <w:divBdr>
        <w:top w:val="none" w:sz="0" w:space="0" w:color="auto"/>
        <w:left w:val="none" w:sz="0" w:space="0" w:color="auto"/>
        <w:bottom w:val="none" w:sz="0" w:space="0" w:color="auto"/>
        <w:right w:val="none" w:sz="0" w:space="0" w:color="auto"/>
      </w:divBdr>
    </w:div>
    <w:div w:id="1146704038">
      <w:bodyDiv w:val="1"/>
      <w:marLeft w:val="0"/>
      <w:marRight w:val="0"/>
      <w:marTop w:val="0"/>
      <w:marBottom w:val="0"/>
      <w:divBdr>
        <w:top w:val="none" w:sz="0" w:space="0" w:color="auto"/>
        <w:left w:val="none" w:sz="0" w:space="0" w:color="auto"/>
        <w:bottom w:val="none" w:sz="0" w:space="0" w:color="auto"/>
        <w:right w:val="none" w:sz="0" w:space="0" w:color="auto"/>
      </w:divBdr>
    </w:div>
    <w:div w:id="1504198987">
      <w:bodyDiv w:val="1"/>
      <w:marLeft w:val="0"/>
      <w:marRight w:val="0"/>
      <w:marTop w:val="0"/>
      <w:marBottom w:val="0"/>
      <w:divBdr>
        <w:top w:val="none" w:sz="0" w:space="0" w:color="auto"/>
        <w:left w:val="none" w:sz="0" w:space="0" w:color="auto"/>
        <w:bottom w:val="none" w:sz="0" w:space="0" w:color="auto"/>
        <w:right w:val="none" w:sz="0" w:space="0" w:color="auto"/>
      </w:divBdr>
    </w:div>
    <w:div w:id="198862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y-portfolio-amber-two-98.vercel.app/"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linkedin.com/in/muralidharank280698/" TargetMode="External"/><Relationship Id="rId17" Type="http://schemas.openxmlformats.org/officeDocument/2006/relationships/hyperlink" Target="https://www.naukri.com/mnjuser/profile?id=&amp;altresid" TargetMode="External"/><Relationship Id="rId2" Type="http://schemas.openxmlformats.org/officeDocument/2006/relationships/customXml" Target="../customXml/item2.xml"/><Relationship Id="rId16" Type="http://schemas.openxmlformats.org/officeDocument/2006/relationships/hyperlink" Target="https://www.linkedin.com/in/muralidharank280698/"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muralidharank280698/" TargetMode="External"/><Relationship Id="rId5" Type="http://schemas.openxmlformats.org/officeDocument/2006/relationships/numbering" Target="numbering.xml"/><Relationship Id="rId15" Type="http://schemas.openxmlformats.org/officeDocument/2006/relationships/hyperlink" Target="https://github.com/muralidharank28698"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hopping-cart-using-typescript.vercel.app/%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gnesh\AppData\Roaming\Microsoft\Templates\Restaurant%20manag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26803771FE4B529D9B73E41EBE09B5"/>
        <w:category>
          <w:name w:val="General"/>
          <w:gallery w:val="placeholder"/>
        </w:category>
        <w:types>
          <w:type w:val="bbPlcHdr"/>
        </w:types>
        <w:behaviors>
          <w:behavior w:val="content"/>
        </w:behaviors>
        <w:guid w:val="{1C6D9801-1DE3-412A-987A-E4E84D4BDBD8}"/>
      </w:docPartPr>
      <w:docPartBody>
        <w:p w:rsidR="00226048" w:rsidRDefault="00000000">
          <w:pPr>
            <w:pStyle w:val="F226803771FE4B529D9B73E41EBE09B5"/>
          </w:pPr>
          <w:r>
            <w:t>Education</w:t>
          </w:r>
        </w:p>
      </w:docPartBody>
    </w:docPart>
    <w:docPart>
      <w:docPartPr>
        <w:name w:val="9F6B6D04B0284E0C8A7B713113C8382B"/>
        <w:category>
          <w:name w:val="General"/>
          <w:gallery w:val="placeholder"/>
        </w:category>
        <w:types>
          <w:type w:val="bbPlcHdr"/>
        </w:types>
        <w:behaviors>
          <w:behavior w:val="content"/>
        </w:behaviors>
        <w:guid w:val="{5278F0AA-F193-4235-9EEE-47EECE263545}"/>
      </w:docPartPr>
      <w:docPartBody>
        <w:p w:rsidR="00226048" w:rsidRDefault="009E0883" w:rsidP="009E0883">
          <w:pPr>
            <w:pStyle w:val="9F6B6D04B0284E0C8A7B713113C8382B"/>
          </w:pPr>
          <w:r>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39512997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883"/>
    <w:rsid w:val="000110C2"/>
    <w:rsid w:val="001D406B"/>
    <w:rsid w:val="00226048"/>
    <w:rsid w:val="002F7E0C"/>
    <w:rsid w:val="00427D21"/>
    <w:rsid w:val="008E4E5A"/>
    <w:rsid w:val="00907691"/>
    <w:rsid w:val="00930F3E"/>
    <w:rsid w:val="009E0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0"/>
    <w:unhideWhenUsed/>
    <w:qFormat/>
    <w:rsid w:val="009E0883"/>
    <w:pPr>
      <w:numPr>
        <w:numId w:val="1"/>
      </w:numPr>
      <w:spacing w:after="240" w:line="288" w:lineRule="auto"/>
      <w:contextualSpacing/>
    </w:pPr>
    <w:rPr>
      <w:color w:val="404040" w:themeColor="text1" w:themeTint="BF"/>
      <w:kern w:val="0"/>
      <w:lang w:val="en-US" w:eastAsia="ja-JP"/>
      <w14:ligatures w14:val="none"/>
    </w:rPr>
  </w:style>
  <w:style w:type="paragraph" w:customStyle="1" w:styleId="F226803771FE4B529D9B73E41EBE09B5">
    <w:name w:val="F226803771FE4B529D9B73E41EBE09B5"/>
  </w:style>
  <w:style w:type="paragraph" w:customStyle="1" w:styleId="9F6B6D04B0284E0C8A7B713113C8382B">
    <w:name w:val="9F6B6D04B0284E0C8A7B713113C8382B"/>
    <w:rsid w:val="009E08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86A1A-83A9-49D0-AE61-B506130901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C03343B0-2E37-4E4D-9C2F-1BB515B811A5}">
  <ds:schemaRefs>
    <ds:schemaRef ds:uri="http://schemas.microsoft.com/sharepoint/v3/contenttype/forms"/>
  </ds:schemaRefs>
</ds:datastoreItem>
</file>

<file path=customXml/itemProps3.xml><?xml version="1.0" encoding="utf-8"?>
<ds:datastoreItem xmlns:ds="http://schemas.openxmlformats.org/officeDocument/2006/customXml" ds:itemID="{33E373DB-C2F7-43F7-8BF2-130AFA1F2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Restaurant manager resume</Template>
  <TotalTime>0</TotalTime>
  <Pages>1</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2023-09-30T11:27:00Z</dcterms:created>
  <dcterms:modified xsi:type="dcterms:W3CDTF">2023-10-20T14:32:00Z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